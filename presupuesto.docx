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Diseño de tabla para especificar el logotipo, número de factura, fecha, fecha de expiración, nombre de la empresa, dirección, números de teléfono y fax, dirección de correo electrónico, dirección de facturación y detalles de facturación."/>
      </w:tblPr>
      <w:tblGrid>
        <w:gridCol w:w="3748"/>
        <w:gridCol w:w="3457"/>
        <w:gridCol w:w="3412"/>
      </w:tblGrid>
      <w:tr w:rsidR="00A340F2" w:rsidRPr="00653405" w14:paraId="73011DDF" w14:textId="77777777" w:rsidTr="002B06E9">
        <w:trPr>
          <w:trHeight w:val="1256"/>
          <w:jc w:val="center"/>
        </w:trPr>
        <w:tc>
          <w:tcPr>
            <w:tcW w:w="3539" w:type="dxa"/>
            <w:hideMark/>
          </w:tcPr>
          <w:p w14:paraId="1CCA661B" w14:textId="7CDA1D35" w:rsidR="00A340F2" w:rsidRPr="00653405" w:rsidRDefault="00A27A30" w:rsidP="00064E3E">
            <w:pPr>
              <w:pStyle w:val="Ttulo"/>
            </w:pPr>
            <w:r>
              <w:t>presupuesto</w:t>
            </w:r>
          </w:p>
        </w:tc>
        <w:tc>
          <w:tcPr>
            <w:tcW w:w="3539" w:type="dxa"/>
          </w:tcPr>
          <w:p w14:paraId="1BBBC964" w14:textId="77777777" w:rsidR="00A340F2" w:rsidRPr="00653405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0E29C1EB" w14:textId="10B8145D" w:rsidR="00A340F2" w:rsidRPr="00653405" w:rsidRDefault="00A340F2" w:rsidP="002F5404"/>
        </w:tc>
      </w:tr>
      <w:tr w:rsidR="00A340F2" w:rsidRPr="00653405" w14:paraId="2155CDE2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0CE3FB7C" w14:textId="77777777" w:rsidR="00A340F2" w:rsidRPr="00653405" w:rsidRDefault="006B0D61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Fecha:"/>
                <w:tag w:val="Fecha:"/>
                <w:id w:val="-865594733"/>
                <w:placeholder>
                  <w:docPart w:val="FCC72A912FEE4D45AC21873F67BF1440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rStyle w:val="FechaCar"/>
                    <w:lang w:bidi="es-ES"/>
                  </w:rPr>
                  <w:t>FECHA</w:t>
                </w:r>
              </w:sdtContent>
            </w:sdt>
          </w:p>
          <w:p w14:paraId="2133871C" w14:textId="34D1C0BB" w:rsidR="00A340F2" w:rsidRPr="00653405" w:rsidRDefault="00A27A30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22/07/22</w:t>
            </w:r>
          </w:p>
        </w:tc>
        <w:tc>
          <w:tcPr>
            <w:tcW w:w="3539" w:type="dxa"/>
            <w:hideMark/>
          </w:tcPr>
          <w:p w14:paraId="50D30673" w14:textId="73C07D8D" w:rsidR="00A340F2" w:rsidRPr="00653405" w:rsidRDefault="00A27A3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VENCIMIENTO</w:t>
            </w:r>
          </w:p>
          <w:p w14:paraId="4AAB5C58" w14:textId="2F898D52" w:rsidR="00A340F2" w:rsidRPr="00653405" w:rsidRDefault="00DB2A9B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05</w:t>
            </w:r>
            <w:r w:rsidR="00A27A30">
              <w:rPr>
                <w:rFonts w:cstheme="minorHAnsi"/>
                <w:color w:val="000000" w:themeColor="text1"/>
                <w:sz w:val="32"/>
                <w:szCs w:val="32"/>
              </w:rPr>
              <w:t>/08/22</w:t>
            </w:r>
          </w:p>
        </w:tc>
        <w:tc>
          <w:tcPr>
            <w:tcW w:w="3539" w:type="dxa"/>
            <w:hideMark/>
          </w:tcPr>
          <w:p w14:paraId="2B026B65" w14:textId="1DF65586" w:rsidR="00A340F2" w:rsidRPr="00653405" w:rsidRDefault="00A27A30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Cs w:val="24"/>
              </w:rPr>
              <w:t>MATEO PRIETO MENENDEZ</w:t>
            </w:r>
          </w:p>
          <w:p w14:paraId="16DEC9DA" w14:textId="77777777" w:rsidR="00A340F2" w:rsidRPr="00653405" w:rsidRDefault="006B0D61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Escriba la dirección:"/>
                <w:tag w:val="Escriba la dirección:"/>
                <w:id w:val="-1357180349"/>
                <w:placeholder>
                  <w:docPart w:val="0AEE6956FF6D47679A2C5D3780DFF2D9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color w:val="000000" w:themeColor="text1"/>
                    <w:szCs w:val="24"/>
                    <w:lang w:bidi="es-ES"/>
                  </w:rPr>
                  <w:t>Dirección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Cs w:val="24"/>
              </w:rPr>
              <w:alias w:val="Escriba la ciudad y el código postal:"/>
              <w:tag w:val="Escriba la ciudad y el código postal:"/>
              <w:id w:val="287557139"/>
              <w:placeholder>
                <w:docPart w:val="231A433337184BE4BDD27A866880E9EE"/>
              </w:placeholder>
              <w:temporary/>
              <w:showingPlcHdr/>
              <w15:appearance w15:val="hidden"/>
            </w:sdtPr>
            <w:sdtEndPr/>
            <w:sdtContent>
              <w:p w14:paraId="7BF26098" w14:textId="77777777" w:rsidR="00CF2287" w:rsidRPr="00653405" w:rsidRDefault="00CF2287" w:rsidP="002F5404">
                <w:pPr>
                  <w:rPr>
                    <w:rFonts w:cstheme="minorHAnsi"/>
                    <w:color w:val="000000" w:themeColor="text1"/>
                    <w:szCs w:val="24"/>
                  </w:rPr>
                </w:pPr>
                <w:r w:rsidRPr="00653405">
                  <w:rPr>
                    <w:color w:val="000000" w:themeColor="text1"/>
                    <w:szCs w:val="24"/>
                    <w:lang w:bidi="es-ES"/>
                  </w:rPr>
                  <w:t>Ciudad y código postal</w:t>
                </w:r>
              </w:p>
            </w:sdtContent>
          </w:sdt>
          <w:p w14:paraId="2AC7D57B" w14:textId="0B2951BE" w:rsidR="00A340F2" w:rsidRPr="00653405" w:rsidRDefault="006B0D61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Escriba el teléfono:"/>
                <w:tag w:val="Escriba el teléfono:"/>
                <w:id w:val="15429914"/>
                <w:placeholder>
                  <w:docPart w:val="DF064B3E91F84CF09EA8369B094EDB9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color w:val="000000" w:themeColor="text1"/>
                    <w:szCs w:val="24"/>
                    <w:lang w:bidi="es-ES"/>
                  </w:rPr>
                  <w:t>Teléfono</w:t>
                </w:r>
              </w:sdtContent>
            </w:sdt>
          </w:p>
          <w:p w14:paraId="4F559584" w14:textId="77777777" w:rsidR="00A340F2" w:rsidRPr="00653405" w:rsidRDefault="006B0D61" w:rsidP="002F5404">
            <w:pPr>
              <w:rPr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Escriba el correo electrónico:"/>
                <w:tag w:val="Escriba el correo electrónico:"/>
                <w:id w:val="-1226066209"/>
                <w:placeholder>
                  <w:docPart w:val="CF67971AE7B5454BABDEDDF8E519BAA5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color w:val="000000" w:themeColor="text1"/>
                    <w:szCs w:val="24"/>
                    <w:lang w:bidi="es-ES"/>
                  </w:rPr>
                  <w:t>Correo electrónico</w:t>
                </w:r>
              </w:sdtContent>
            </w:sdt>
          </w:p>
        </w:tc>
      </w:tr>
      <w:tr w:rsidR="00A340F2" w:rsidRPr="00653405" w14:paraId="3259AA68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73C82446" w14:textId="4342FE1F" w:rsidR="00A340F2" w:rsidRPr="00653405" w:rsidRDefault="00802B6E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Cs w:val="24"/>
              </w:rPr>
              <w:t>MONTE OLIVOS</w:t>
            </w:r>
          </w:p>
          <w:p w14:paraId="60249514" w14:textId="3DD84C88" w:rsidR="00A340F2" w:rsidRPr="00653405" w:rsidRDefault="00802B6E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AV. EDEN 144</w:t>
            </w:r>
          </w:p>
          <w:p w14:paraId="7677FFA5" w14:textId="1589EEB5" w:rsidR="00A340F2" w:rsidRPr="00653405" w:rsidRDefault="00802B6E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LA FALDA 5172</w:t>
            </w:r>
          </w:p>
          <w:p w14:paraId="3E3A6535" w14:textId="75E32A12" w:rsidR="00A340F2" w:rsidRPr="00B474C4" w:rsidRDefault="00802B6E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+5493549632875</w:t>
            </w:r>
          </w:p>
        </w:tc>
        <w:tc>
          <w:tcPr>
            <w:tcW w:w="3539" w:type="dxa"/>
          </w:tcPr>
          <w:p w14:paraId="61497CFE" w14:textId="77777777" w:rsidR="00A340F2" w:rsidRPr="00653405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5B4CF4D6" w14:textId="77777777" w:rsidR="00A340F2" w:rsidRPr="00653405" w:rsidRDefault="00A340F2" w:rsidP="00E55A19"/>
        </w:tc>
      </w:tr>
    </w:tbl>
    <w:p w14:paraId="34EB2A81" w14:textId="77777777" w:rsidR="00A340F2" w:rsidRPr="00653405" w:rsidRDefault="00A340F2" w:rsidP="002F5404">
      <w:pPr>
        <w:rPr>
          <w:noProof/>
        </w:rPr>
      </w:pPr>
    </w:p>
    <w:tbl>
      <w:tblPr>
        <w:tblStyle w:val="Informacindeventas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scriba nombre del vendedor, puesto, condiciones de pago y fecha de vencimiento en esta tabla."/>
      </w:tblPr>
      <w:tblGrid>
        <w:gridCol w:w="2531"/>
        <w:gridCol w:w="2092"/>
        <w:gridCol w:w="3062"/>
        <w:gridCol w:w="2777"/>
      </w:tblGrid>
      <w:tr w:rsidR="00A340F2" w:rsidRPr="005E0548" w14:paraId="4EA8D517" w14:textId="77777777" w:rsidTr="00FB4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531" w:type="dxa"/>
            <w:shd w:val="clear" w:color="auto" w:fill="auto"/>
            <w:hideMark/>
          </w:tcPr>
          <w:p w14:paraId="3CCA5EB8" w14:textId="77777777" w:rsidR="00A340F2" w:rsidRPr="005E0548" w:rsidRDefault="006B0D61" w:rsidP="002F5404">
            <w:pPr>
              <w:pStyle w:val="Estilo1"/>
              <w:framePr w:hSpace="0" w:wrap="auto" w:vAnchor="margin" w:hAnchor="text" w:xAlign="left" w:yAlign="inline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Vendedor:"/>
                <w:tag w:val="Vendedor:"/>
                <w:id w:val="-720821619"/>
                <w:placeholder>
                  <w:docPart w:val="6320E57FDDD24F23A06E1841B14579F5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5E0548">
                  <w:rPr>
                    <w:sz w:val="20"/>
                    <w:szCs w:val="20"/>
                    <w:lang w:bidi="es-ES"/>
                  </w:rPr>
                  <w:t>VENDEDOR</w:t>
                </w:r>
              </w:sdtContent>
            </w:sdt>
          </w:p>
        </w:tc>
        <w:tc>
          <w:tcPr>
            <w:tcW w:w="2092" w:type="dxa"/>
            <w:shd w:val="clear" w:color="auto" w:fill="auto"/>
            <w:hideMark/>
          </w:tcPr>
          <w:p w14:paraId="3AA09A1A" w14:textId="77777777" w:rsidR="00A340F2" w:rsidRPr="005E0548" w:rsidRDefault="006B0D61" w:rsidP="002F5404">
            <w:pPr>
              <w:pStyle w:val="Estilo1"/>
              <w:framePr w:hSpace="0" w:wrap="auto" w:vAnchor="margin" w:hAnchor="text" w:xAlign="left" w:yAlign="inline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rabajo:"/>
                <w:tag w:val="Trabajo:"/>
                <w:id w:val="274147627"/>
                <w:placeholder>
                  <w:docPart w:val="1EFB5D1F40AA492F9708B84200FE1DBE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5E0548">
                  <w:rPr>
                    <w:sz w:val="20"/>
                    <w:szCs w:val="20"/>
                    <w:lang w:bidi="es-ES"/>
                  </w:rPr>
                  <w:t>Trabajo</w:t>
                </w:r>
              </w:sdtContent>
            </w:sdt>
          </w:p>
        </w:tc>
        <w:tc>
          <w:tcPr>
            <w:tcW w:w="3062" w:type="dxa"/>
            <w:shd w:val="clear" w:color="auto" w:fill="auto"/>
            <w:hideMark/>
          </w:tcPr>
          <w:p w14:paraId="3E44A871" w14:textId="10BCF8E2" w:rsidR="00A340F2" w:rsidRPr="005E0548" w:rsidRDefault="00FB4B24" w:rsidP="002F5404">
            <w:pPr>
              <w:pStyle w:val="Estilo1"/>
              <w:framePr w:hSpace="0" w:wrap="auto" w:vAnchor="margin" w:hAnchor="text" w:xAlign="left" w:yAlign="inline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tiempo estimado</w:t>
            </w:r>
          </w:p>
        </w:tc>
        <w:tc>
          <w:tcPr>
            <w:tcW w:w="2777" w:type="dxa"/>
            <w:shd w:val="clear" w:color="auto" w:fill="auto"/>
            <w:hideMark/>
          </w:tcPr>
          <w:p w14:paraId="6AFEDE73" w14:textId="77777777" w:rsidR="00A340F2" w:rsidRPr="005E0548" w:rsidRDefault="006B0D61" w:rsidP="002F5404">
            <w:pPr>
              <w:pStyle w:val="Estilo1"/>
              <w:framePr w:hSpace="0" w:wrap="auto" w:vAnchor="margin" w:hAnchor="text" w:xAlign="left" w:yAlign="inline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Fecha de vencimiento:"/>
                <w:tag w:val="Fecha de vencimiento:"/>
                <w:id w:val="-93870628"/>
                <w:placeholder>
                  <w:docPart w:val="0A34D511B1894E40A338C67271D5755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5E0548">
                  <w:rPr>
                    <w:sz w:val="20"/>
                    <w:szCs w:val="20"/>
                    <w:lang w:bidi="es-ES"/>
                  </w:rPr>
                  <w:t>Fecha de vencimiento</w:t>
                </w:r>
              </w:sdtContent>
            </w:sdt>
          </w:p>
        </w:tc>
      </w:tr>
      <w:tr w:rsidR="00A340F2" w:rsidRPr="005E0548" w14:paraId="6B2F61D6" w14:textId="77777777" w:rsidTr="00FB4B24">
        <w:trPr>
          <w:trHeight w:hRule="exact" w:val="403"/>
        </w:trPr>
        <w:tc>
          <w:tcPr>
            <w:tcW w:w="2531" w:type="dxa"/>
          </w:tcPr>
          <w:p w14:paraId="3E03C22D" w14:textId="5DCBB975" w:rsidR="00A340F2" w:rsidRPr="005E0548" w:rsidRDefault="00A27A30" w:rsidP="002F5404">
            <w:pPr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MATEO PRIETO M.</w:t>
            </w:r>
          </w:p>
        </w:tc>
        <w:tc>
          <w:tcPr>
            <w:tcW w:w="2092" w:type="dxa"/>
          </w:tcPr>
          <w:p w14:paraId="313D04A0" w14:textId="6BF3FCEC" w:rsidR="00A340F2" w:rsidRPr="005E0548" w:rsidRDefault="00A27A30" w:rsidP="002F5404">
            <w:pPr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DESARROLLO W</w:t>
            </w:r>
            <w:r w:rsidR="00692D59" w:rsidRPr="005E0548">
              <w:rPr>
                <w:sz w:val="20"/>
                <w:szCs w:val="20"/>
              </w:rPr>
              <w:t>.</w:t>
            </w:r>
          </w:p>
        </w:tc>
        <w:tc>
          <w:tcPr>
            <w:tcW w:w="3062" w:type="dxa"/>
            <w:hideMark/>
          </w:tcPr>
          <w:p w14:paraId="6F4E5614" w14:textId="018F253E" w:rsidR="00FB4B24" w:rsidRPr="005E0548" w:rsidRDefault="00FB4B24" w:rsidP="002F5404">
            <w:pPr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1 MES</w:t>
            </w:r>
          </w:p>
          <w:p w14:paraId="0CE74485" w14:textId="493AC96E" w:rsidR="00FB4B24" w:rsidRPr="005E0548" w:rsidRDefault="00FB4B24" w:rsidP="002F5404">
            <w:pPr>
              <w:rPr>
                <w:sz w:val="20"/>
                <w:szCs w:val="20"/>
              </w:rPr>
            </w:pPr>
          </w:p>
        </w:tc>
        <w:tc>
          <w:tcPr>
            <w:tcW w:w="2777" w:type="dxa"/>
          </w:tcPr>
          <w:p w14:paraId="1F3C665B" w14:textId="22BB269C" w:rsidR="00A340F2" w:rsidRPr="005E0548" w:rsidRDefault="00996028" w:rsidP="002F5404">
            <w:pPr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05</w:t>
            </w:r>
            <w:r w:rsidR="00692D59" w:rsidRPr="005E0548">
              <w:rPr>
                <w:sz w:val="20"/>
                <w:szCs w:val="20"/>
              </w:rPr>
              <w:t>/08/22</w:t>
            </w:r>
          </w:p>
        </w:tc>
      </w:tr>
    </w:tbl>
    <w:sdt>
      <w:sdtPr>
        <w:rPr>
          <w:rFonts w:asciiTheme="majorHAnsi" w:hAnsiTheme="majorHAnsi"/>
          <w:sz w:val="20"/>
          <w:szCs w:val="20"/>
        </w:rPr>
        <w:alias w:val="Condiciones de pago:"/>
        <w:tag w:val="Condiciones de pago:"/>
        <w:id w:val="-1356643075"/>
        <w:placeholder>
          <w:docPart w:val="13CBEDE58BD740FB8C976240CE5FCD7C"/>
        </w:placeholder>
        <w:temporary/>
        <w:showingPlcHdr/>
        <w15:appearance w15:val="hidden"/>
      </w:sdtPr>
      <w:sdtEndPr>
        <w:rPr>
          <w:rFonts w:ascii="Microsoft Sans Serif" w:hAnsi="Microsoft Sans Serif"/>
        </w:rPr>
      </w:sdtEndPr>
      <w:sdtContent>
        <w:p w14:paraId="13C9321A" w14:textId="70799F00" w:rsidR="00A340F2" w:rsidRPr="005E0548" w:rsidRDefault="00FB4B24" w:rsidP="00A340F2">
          <w:pPr>
            <w:rPr>
              <w:noProof/>
              <w:sz w:val="20"/>
              <w:szCs w:val="20"/>
            </w:rPr>
          </w:pPr>
          <w:r w:rsidRPr="005E0548">
            <w:rPr>
              <w:rStyle w:val="Carcterdeestilo1"/>
              <w:sz w:val="20"/>
              <w:szCs w:val="20"/>
            </w:rPr>
            <w:t>Condiciones de pago</w:t>
          </w:r>
        </w:p>
      </w:sdtContent>
    </w:sdt>
    <w:p w14:paraId="4AA654B4" w14:textId="608A184B" w:rsidR="00FB4B24" w:rsidRPr="005E0548" w:rsidRDefault="00FB4B24" w:rsidP="00A340F2">
      <w:pPr>
        <w:rPr>
          <w:noProof/>
          <w:sz w:val="20"/>
          <w:szCs w:val="20"/>
        </w:rPr>
      </w:pPr>
      <w:r w:rsidRPr="005E0548">
        <w:rPr>
          <w:noProof/>
          <w:sz w:val="20"/>
          <w:szCs w:val="20"/>
        </w:rPr>
        <w:t xml:space="preserve">50% ADELANTADO Y EL OTRO 50% AL TERMINAR EL TRABAJO </w:t>
      </w:r>
    </w:p>
    <w:p w14:paraId="2CD2EABC" w14:textId="77777777" w:rsidR="004D6BD4" w:rsidRPr="005E0548" w:rsidRDefault="004D6BD4" w:rsidP="00A340F2">
      <w:pPr>
        <w:rPr>
          <w:noProof/>
          <w:sz w:val="20"/>
          <w:szCs w:val="20"/>
        </w:rPr>
      </w:pPr>
    </w:p>
    <w:p w14:paraId="0F321B3A" w14:textId="79B2A9AA" w:rsidR="00FB4B24" w:rsidRPr="005E0548" w:rsidRDefault="00BE7F15" w:rsidP="00A340F2">
      <w:pPr>
        <w:rPr>
          <w:rFonts w:asciiTheme="majorHAnsi" w:hAnsiTheme="majorHAnsi"/>
          <w:noProof/>
          <w:sz w:val="20"/>
          <w:szCs w:val="20"/>
        </w:rPr>
      </w:pPr>
      <w:r w:rsidRPr="005E0548">
        <w:rPr>
          <w:rStyle w:val="Carcterdeestilo1"/>
          <w:sz w:val="20"/>
          <w:szCs w:val="20"/>
        </w:rPr>
        <w:t>CRONOGRAMAS</w:t>
      </w:r>
      <w:r w:rsidRPr="005E0548">
        <w:rPr>
          <w:rFonts w:asciiTheme="majorHAnsi" w:hAnsiTheme="majorHAnsi"/>
          <w:noProof/>
          <w:sz w:val="20"/>
          <w:szCs w:val="20"/>
        </w:rPr>
        <w:t xml:space="preserve"> </w:t>
      </w:r>
      <w:r w:rsidRPr="005E0548">
        <w:rPr>
          <w:rStyle w:val="Carcterdeestilo1"/>
          <w:sz w:val="20"/>
          <w:szCs w:val="20"/>
        </w:rPr>
        <w:t>DE ENTREGAS</w:t>
      </w:r>
    </w:p>
    <w:p w14:paraId="18756A43" w14:textId="292706A7" w:rsidR="00BE7F15" w:rsidRPr="005E0548" w:rsidRDefault="00DB3D87" w:rsidP="00A340F2">
      <w:pPr>
        <w:rPr>
          <w:noProof/>
          <w:sz w:val="20"/>
          <w:szCs w:val="20"/>
        </w:rPr>
      </w:pPr>
      <w:r w:rsidRPr="005E0548">
        <w:rPr>
          <w:rStyle w:val="Carcterdeestilo1"/>
          <w:sz w:val="20"/>
          <w:szCs w:val="20"/>
        </w:rPr>
        <w:t>1ERA</w:t>
      </w:r>
      <w:r w:rsidRPr="005E0548">
        <w:rPr>
          <w:noProof/>
          <w:sz w:val="20"/>
          <w:szCs w:val="20"/>
        </w:rPr>
        <w:t>: A 5 dias les presentaremos los diseños y acordamos si hay cambios.</w:t>
      </w:r>
    </w:p>
    <w:p w14:paraId="4DC67163" w14:textId="02699FE0" w:rsidR="00BE7F15" w:rsidRPr="005E0548" w:rsidRDefault="00DB3D87" w:rsidP="00A340F2">
      <w:pPr>
        <w:rPr>
          <w:noProof/>
          <w:sz w:val="20"/>
          <w:szCs w:val="20"/>
        </w:rPr>
      </w:pPr>
      <w:r w:rsidRPr="005E0548">
        <w:rPr>
          <w:rStyle w:val="Carcterdeestilo1"/>
          <w:sz w:val="20"/>
          <w:szCs w:val="20"/>
        </w:rPr>
        <w:t>2DA</w:t>
      </w:r>
      <w:r w:rsidRPr="005E0548">
        <w:rPr>
          <w:noProof/>
          <w:sz w:val="20"/>
          <w:szCs w:val="20"/>
        </w:rPr>
        <w:t>: 5 despues se presentaran los prototipos de la pagina donde se podra modificar el diseño.</w:t>
      </w:r>
    </w:p>
    <w:p w14:paraId="7BBD0D10" w14:textId="668D487A" w:rsidR="00FB4B24" w:rsidRPr="005E0548" w:rsidRDefault="00DB3D87" w:rsidP="00A340F2">
      <w:pPr>
        <w:rPr>
          <w:noProof/>
          <w:sz w:val="20"/>
          <w:szCs w:val="20"/>
        </w:rPr>
      </w:pPr>
      <w:r w:rsidRPr="005E0548">
        <w:rPr>
          <w:rStyle w:val="Carcterdeestilo1"/>
          <w:sz w:val="20"/>
          <w:szCs w:val="20"/>
        </w:rPr>
        <w:t>3ERA:</w:t>
      </w:r>
      <w:r w:rsidRPr="005E0548">
        <w:rPr>
          <w:noProof/>
          <w:sz w:val="20"/>
          <w:szCs w:val="20"/>
        </w:rPr>
        <w:t xml:space="preserve"> Pasando 20 dias desde la segunda etapa se entregara el trabajo terminado sin poder realizar modificaciones.</w:t>
      </w:r>
    </w:p>
    <w:p w14:paraId="55225EEA" w14:textId="77777777" w:rsidR="004540AF" w:rsidRPr="005E0548" w:rsidRDefault="004540AF" w:rsidP="00A340F2">
      <w:pPr>
        <w:rPr>
          <w:noProof/>
          <w:sz w:val="20"/>
          <w:szCs w:val="20"/>
        </w:rPr>
      </w:pPr>
    </w:p>
    <w:tbl>
      <w:tblPr>
        <w:tblStyle w:val="Tabladecontenido"/>
        <w:tblW w:w="5006" w:type="pct"/>
        <w:tblLook w:val="04A0" w:firstRow="1" w:lastRow="0" w:firstColumn="1" w:lastColumn="0" w:noHBand="0" w:noVBand="1"/>
        <w:tblDescription w:val="Escriba cantidad, descripción, precio por unidad, descuento y total de la línea en las columnas de la tabla, y subtotal, impuestos y total al final."/>
      </w:tblPr>
      <w:tblGrid>
        <w:gridCol w:w="2401"/>
        <w:gridCol w:w="3600"/>
        <w:gridCol w:w="2294"/>
        <w:gridCol w:w="2184"/>
      </w:tblGrid>
      <w:tr w:rsidR="002F5404" w:rsidRPr="005E0548" w14:paraId="4AA6D2CD" w14:textId="77777777" w:rsidTr="00454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6"/>
          <w:tblHeader/>
        </w:trPr>
        <w:tc>
          <w:tcPr>
            <w:tcW w:w="2410" w:type="dxa"/>
            <w:hideMark/>
          </w:tcPr>
          <w:p w14:paraId="2893BD87" w14:textId="77777777" w:rsidR="00A340F2" w:rsidRPr="005E0548" w:rsidRDefault="006B0D61" w:rsidP="002F5404">
            <w:pPr>
              <w:pStyle w:val="Estilo1"/>
              <w:framePr w:hSpace="0" w:wrap="auto" w:vAnchor="margin" w:hAnchor="text" w:xAlign="left" w:yAlign="inline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antidad:"/>
                <w:tag w:val="Cantidad:"/>
                <w:id w:val="871653143"/>
                <w:placeholder>
                  <w:docPart w:val="64877996F6C74A789BA0B350C86C3D80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5E0548">
                  <w:rPr>
                    <w:sz w:val="20"/>
                    <w:szCs w:val="20"/>
                    <w:lang w:bidi="es-ES"/>
                  </w:rPr>
                  <w:t>Cantidad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Descripción:"/>
            <w:tag w:val="Descripción:"/>
            <w:id w:val="329724175"/>
            <w:placeholder>
              <w:docPart w:val="8ABCE62B45434A9FAAA7E8BD6709DF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46DAB2B8" w14:textId="77777777" w:rsidR="00A340F2" w:rsidRPr="005E0548" w:rsidRDefault="00CF2287" w:rsidP="002F5404">
                <w:pPr>
                  <w:pStyle w:val="Estilo1"/>
                  <w:framePr w:hSpace="0" w:wrap="auto" w:vAnchor="margin" w:hAnchor="text" w:xAlign="left" w:yAlign="inline"/>
                  <w:rPr>
                    <w:sz w:val="20"/>
                    <w:szCs w:val="20"/>
                  </w:rPr>
                </w:pPr>
                <w:r w:rsidRPr="005E0548">
                  <w:rPr>
                    <w:sz w:val="20"/>
                    <w:szCs w:val="20"/>
                    <w:lang w:bidi="es-ES"/>
                  </w:rPr>
                  <w:t>Descripción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Precio por unidad:"/>
            <w:tag w:val="Precio por unidad:"/>
            <w:id w:val="-1233764391"/>
            <w:placeholder>
              <w:docPart w:val="A6282E43266A4B4D84A8D70AB33B43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4F070C0B" w14:textId="77777777" w:rsidR="00A340F2" w:rsidRPr="005E0548" w:rsidRDefault="00CF2287" w:rsidP="002F5404">
                <w:pPr>
                  <w:pStyle w:val="Estilo1"/>
                  <w:framePr w:hSpace="0" w:wrap="auto" w:vAnchor="margin" w:hAnchor="text" w:xAlign="left" w:yAlign="inline"/>
                  <w:rPr>
                    <w:sz w:val="20"/>
                    <w:szCs w:val="20"/>
                  </w:rPr>
                </w:pPr>
                <w:r w:rsidRPr="005E0548">
                  <w:rPr>
                    <w:sz w:val="20"/>
                    <w:szCs w:val="20"/>
                    <w:lang w:bidi="es-ES"/>
                  </w:rPr>
                  <w:t>Precio por unidad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Total de la línea:"/>
            <w:tag w:val="Total de la línea:"/>
            <w:id w:val="-1547060432"/>
            <w:placeholder>
              <w:docPart w:val="8259781DFB084401ACDDA28DD8D58F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5C65DB9C" w14:textId="77777777" w:rsidR="00A340F2" w:rsidRPr="005E0548" w:rsidRDefault="00CF2287" w:rsidP="002F5404">
                <w:pPr>
                  <w:pStyle w:val="Estilo1"/>
                  <w:framePr w:hSpace="0" w:wrap="auto" w:vAnchor="margin" w:hAnchor="text" w:xAlign="left" w:yAlign="inline"/>
                  <w:rPr>
                    <w:sz w:val="20"/>
                    <w:szCs w:val="20"/>
                  </w:rPr>
                </w:pPr>
                <w:r w:rsidRPr="005E0548">
                  <w:rPr>
                    <w:sz w:val="20"/>
                    <w:szCs w:val="20"/>
                    <w:lang w:bidi="es-ES"/>
                  </w:rPr>
                  <w:t>Total de línea</w:t>
                </w:r>
              </w:p>
            </w:tc>
          </w:sdtContent>
        </w:sdt>
      </w:tr>
    </w:tbl>
    <w:p w14:paraId="6766C62B" w14:textId="77777777" w:rsidR="000E7C40" w:rsidRPr="005E0548" w:rsidRDefault="000E7C40">
      <w:pPr>
        <w:rPr>
          <w:sz w:val="20"/>
          <w:szCs w:val="20"/>
        </w:rPr>
      </w:pPr>
    </w:p>
    <w:tbl>
      <w:tblPr>
        <w:tblW w:w="5011" w:type="pct"/>
        <w:tblLook w:val="0600" w:firstRow="0" w:lastRow="0" w:firstColumn="0" w:lastColumn="0" w:noHBand="1" w:noVBand="1"/>
        <w:tblDescription w:val="Escriba cantidad, descripción, precio por unidad, descuento y total de la línea en las columnas de la tabla, y subtotal, impuestos y total al final."/>
      </w:tblPr>
      <w:tblGrid>
        <w:gridCol w:w="2389"/>
        <w:gridCol w:w="3612"/>
        <w:gridCol w:w="2298"/>
        <w:gridCol w:w="2190"/>
      </w:tblGrid>
      <w:tr w:rsidR="00EB63A0" w:rsidRPr="005E0548" w14:paraId="1086BBFD" w14:textId="77777777" w:rsidTr="00FB4B24">
        <w:trPr>
          <w:trHeight w:hRule="exact" w:val="488"/>
        </w:trPr>
        <w:tc>
          <w:tcPr>
            <w:tcW w:w="2389" w:type="dxa"/>
          </w:tcPr>
          <w:p w14:paraId="6CCD5C60" w14:textId="484D318B" w:rsidR="00EB63A0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1</w:t>
            </w:r>
          </w:p>
        </w:tc>
        <w:tc>
          <w:tcPr>
            <w:tcW w:w="3612" w:type="dxa"/>
          </w:tcPr>
          <w:p w14:paraId="1D5DB947" w14:textId="04C72838" w:rsidR="00EB63A0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DESARROLLO DEL SITIO</w:t>
            </w:r>
            <w:r w:rsidR="006B0D61">
              <w:rPr>
                <w:sz w:val="20"/>
                <w:szCs w:val="20"/>
              </w:rPr>
              <w:t xml:space="preserve"> (HTML5)</w:t>
            </w:r>
          </w:p>
        </w:tc>
        <w:tc>
          <w:tcPr>
            <w:tcW w:w="2298" w:type="dxa"/>
          </w:tcPr>
          <w:p w14:paraId="2F998993" w14:textId="5F304462" w:rsidR="00EB63A0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  <w:lang w:eastAsia="ja-JP"/>
              </w:rPr>
              <w:t>1</w:t>
            </w:r>
            <w:r w:rsidR="00802B6E" w:rsidRPr="005E0548">
              <w:rPr>
                <w:sz w:val="20"/>
                <w:szCs w:val="20"/>
                <w:lang w:eastAsia="ja-JP"/>
              </w:rPr>
              <w:t>5</w:t>
            </w:r>
            <w:r w:rsidRPr="005E0548">
              <w:rPr>
                <w:sz w:val="20"/>
                <w:szCs w:val="20"/>
                <w:lang w:eastAsia="ja-JP"/>
              </w:rPr>
              <w:t>.000</w:t>
            </w:r>
            <w:r w:rsidR="00653405" w:rsidRPr="005E0548">
              <w:rPr>
                <w:sz w:val="20"/>
                <w:szCs w:val="20"/>
                <w:lang w:eastAsia="ja-JP"/>
              </w:rPr>
              <w:t xml:space="preserve"> </w:t>
            </w:r>
            <w:r w:rsidRPr="005E0548">
              <w:rPr>
                <w:sz w:val="20"/>
                <w:szCs w:val="20"/>
                <w:lang w:eastAsia="ja-JP"/>
              </w:rPr>
              <w:t>$</w:t>
            </w:r>
          </w:p>
        </w:tc>
        <w:tc>
          <w:tcPr>
            <w:tcW w:w="2190" w:type="dxa"/>
          </w:tcPr>
          <w:p w14:paraId="303F8965" w14:textId="26965DD4" w:rsidR="00EB63A0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  <w:lang w:eastAsia="ja-JP"/>
              </w:rPr>
              <w:t>1</w:t>
            </w:r>
            <w:r w:rsidR="00802B6E" w:rsidRPr="005E0548">
              <w:rPr>
                <w:sz w:val="20"/>
                <w:szCs w:val="20"/>
                <w:lang w:eastAsia="ja-JP"/>
              </w:rPr>
              <w:t>5</w:t>
            </w:r>
            <w:r w:rsidRPr="005E0548">
              <w:rPr>
                <w:sz w:val="20"/>
                <w:szCs w:val="20"/>
                <w:lang w:eastAsia="ja-JP"/>
              </w:rPr>
              <w:t>.000</w:t>
            </w:r>
            <w:r w:rsidR="00653405" w:rsidRPr="005E0548">
              <w:rPr>
                <w:sz w:val="20"/>
                <w:szCs w:val="20"/>
                <w:lang w:eastAsia="ja-JP"/>
              </w:rPr>
              <w:t xml:space="preserve"> </w:t>
            </w:r>
            <w:r w:rsidRPr="005E0548">
              <w:rPr>
                <w:sz w:val="20"/>
                <w:szCs w:val="20"/>
                <w:lang w:eastAsia="ja-JP"/>
              </w:rPr>
              <w:t>$</w:t>
            </w:r>
          </w:p>
        </w:tc>
      </w:tr>
      <w:tr w:rsidR="00EB63A0" w:rsidRPr="005E0548" w14:paraId="45236893" w14:textId="77777777" w:rsidTr="00FB4B24">
        <w:trPr>
          <w:trHeight w:hRule="exact" w:val="488"/>
        </w:trPr>
        <w:tc>
          <w:tcPr>
            <w:tcW w:w="2389" w:type="dxa"/>
          </w:tcPr>
          <w:p w14:paraId="1BE699A7" w14:textId="651AD784" w:rsidR="00EB63A0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1</w:t>
            </w:r>
          </w:p>
        </w:tc>
        <w:tc>
          <w:tcPr>
            <w:tcW w:w="3612" w:type="dxa"/>
          </w:tcPr>
          <w:p w14:paraId="78A14CBE" w14:textId="55956168" w:rsidR="00EB63A0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DISEÑO DEL SITIO</w:t>
            </w:r>
            <w:r w:rsidR="006B0D61">
              <w:rPr>
                <w:sz w:val="20"/>
                <w:szCs w:val="20"/>
              </w:rPr>
              <w:t xml:space="preserve"> (CSS3)</w:t>
            </w:r>
          </w:p>
        </w:tc>
        <w:tc>
          <w:tcPr>
            <w:tcW w:w="2298" w:type="dxa"/>
          </w:tcPr>
          <w:p w14:paraId="5F0A1440" w14:textId="1A638411" w:rsidR="00EB63A0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  <w:lang w:eastAsia="ja-JP"/>
              </w:rPr>
              <w:t>1</w:t>
            </w:r>
            <w:r w:rsidR="00802B6E" w:rsidRPr="005E0548">
              <w:rPr>
                <w:sz w:val="20"/>
                <w:szCs w:val="20"/>
                <w:lang w:eastAsia="ja-JP"/>
              </w:rPr>
              <w:t>5</w:t>
            </w:r>
            <w:r w:rsidRPr="005E0548">
              <w:rPr>
                <w:sz w:val="20"/>
                <w:szCs w:val="20"/>
                <w:lang w:eastAsia="ja-JP"/>
              </w:rPr>
              <w:t>.000</w:t>
            </w:r>
            <w:r w:rsidR="00653405" w:rsidRPr="005E0548">
              <w:rPr>
                <w:sz w:val="20"/>
                <w:szCs w:val="20"/>
                <w:lang w:eastAsia="ja-JP"/>
              </w:rPr>
              <w:t xml:space="preserve"> </w:t>
            </w:r>
            <w:r w:rsidRPr="005E0548">
              <w:rPr>
                <w:sz w:val="20"/>
                <w:szCs w:val="20"/>
                <w:lang w:eastAsia="ja-JP"/>
              </w:rPr>
              <w:t>$</w:t>
            </w:r>
          </w:p>
        </w:tc>
        <w:tc>
          <w:tcPr>
            <w:tcW w:w="2190" w:type="dxa"/>
          </w:tcPr>
          <w:p w14:paraId="20B7C593" w14:textId="466A8976" w:rsidR="00EB63A0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  <w:lang w:eastAsia="ja-JP"/>
              </w:rPr>
              <w:t>1</w:t>
            </w:r>
            <w:r w:rsidR="00802B6E" w:rsidRPr="005E0548">
              <w:rPr>
                <w:sz w:val="20"/>
                <w:szCs w:val="20"/>
                <w:lang w:eastAsia="ja-JP"/>
              </w:rPr>
              <w:t>5</w:t>
            </w:r>
            <w:r w:rsidRPr="005E0548">
              <w:rPr>
                <w:sz w:val="20"/>
                <w:szCs w:val="20"/>
                <w:lang w:eastAsia="ja-JP"/>
              </w:rPr>
              <w:t>.000</w:t>
            </w:r>
            <w:r w:rsidR="00653405" w:rsidRPr="005E0548">
              <w:rPr>
                <w:sz w:val="20"/>
                <w:szCs w:val="20"/>
                <w:lang w:eastAsia="ja-JP"/>
              </w:rPr>
              <w:t xml:space="preserve"> </w:t>
            </w:r>
            <w:r w:rsidRPr="005E0548">
              <w:rPr>
                <w:sz w:val="20"/>
                <w:szCs w:val="20"/>
                <w:lang w:eastAsia="ja-JP"/>
              </w:rPr>
              <w:t>$</w:t>
            </w:r>
          </w:p>
        </w:tc>
      </w:tr>
      <w:tr w:rsidR="00EB63A0" w:rsidRPr="005E0548" w14:paraId="4FAE8979" w14:textId="77777777" w:rsidTr="00FB4B24">
        <w:trPr>
          <w:trHeight w:hRule="exact" w:val="488"/>
        </w:trPr>
        <w:tc>
          <w:tcPr>
            <w:tcW w:w="2389" w:type="dxa"/>
          </w:tcPr>
          <w:p w14:paraId="7A6FB6E0" w14:textId="2B73F27E" w:rsidR="00EB63A0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1</w:t>
            </w:r>
          </w:p>
        </w:tc>
        <w:tc>
          <w:tcPr>
            <w:tcW w:w="3612" w:type="dxa"/>
          </w:tcPr>
          <w:p w14:paraId="2AC7A9A9" w14:textId="780F8740" w:rsidR="00EB63A0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SEO ESTANDAR</w:t>
            </w:r>
            <w:r w:rsidR="006B0D61">
              <w:rPr>
                <w:sz w:val="20"/>
                <w:szCs w:val="20"/>
              </w:rPr>
              <w:t xml:space="preserve"> (ANALYTICS)</w:t>
            </w:r>
          </w:p>
        </w:tc>
        <w:tc>
          <w:tcPr>
            <w:tcW w:w="2298" w:type="dxa"/>
          </w:tcPr>
          <w:p w14:paraId="48C47CA7" w14:textId="392452A4" w:rsidR="00EB63A0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  <w:lang w:eastAsia="ja-JP"/>
              </w:rPr>
              <w:t>5.000</w:t>
            </w:r>
            <w:r w:rsidR="00653405" w:rsidRPr="005E0548">
              <w:rPr>
                <w:sz w:val="20"/>
                <w:szCs w:val="20"/>
                <w:lang w:eastAsia="ja-JP"/>
              </w:rPr>
              <w:t xml:space="preserve"> </w:t>
            </w:r>
            <w:r w:rsidRPr="005E0548">
              <w:rPr>
                <w:sz w:val="20"/>
                <w:szCs w:val="20"/>
                <w:lang w:eastAsia="ja-JP"/>
              </w:rPr>
              <w:t>$</w:t>
            </w:r>
          </w:p>
        </w:tc>
        <w:tc>
          <w:tcPr>
            <w:tcW w:w="2190" w:type="dxa"/>
          </w:tcPr>
          <w:p w14:paraId="34EEFEB7" w14:textId="6091B46A" w:rsidR="00EB63A0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  <w:lang w:eastAsia="ja-JP"/>
              </w:rPr>
              <w:t>5.000</w:t>
            </w:r>
            <w:r w:rsidR="00653405" w:rsidRPr="005E0548">
              <w:rPr>
                <w:sz w:val="20"/>
                <w:szCs w:val="20"/>
                <w:lang w:eastAsia="ja-JP"/>
              </w:rPr>
              <w:t xml:space="preserve"> </w:t>
            </w:r>
            <w:r w:rsidRPr="005E0548">
              <w:rPr>
                <w:sz w:val="20"/>
                <w:szCs w:val="20"/>
                <w:lang w:eastAsia="ja-JP"/>
              </w:rPr>
              <w:t>$</w:t>
            </w:r>
          </w:p>
        </w:tc>
      </w:tr>
      <w:tr w:rsidR="00EB63A0" w:rsidRPr="005E0548" w14:paraId="31D4905E" w14:textId="77777777" w:rsidTr="00FB4B24">
        <w:trPr>
          <w:trHeight w:hRule="exact" w:val="488"/>
        </w:trPr>
        <w:tc>
          <w:tcPr>
            <w:tcW w:w="2389" w:type="dxa"/>
          </w:tcPr>
          <w:p w14:paraId="75DCBC5F" w14:textId="0E39CFEF" w:rsidR="00EB63A0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1</w:t>
            </w:r>
          </w:p>
        </w:tc>
        <w:tc>
          <w:tcPr>
            <w:tcW w:w="3612" w:type="dxa"/>
          </w:tcPr>
          <w:p w14:paraId="30338B6A" w14:textId="78D32811" w:rsidR="00EB63A0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RESPONSIVE</w:t>
            </w:r>
          </w:p>
        </w:tc>
        <w:tc>
          <w:tcPr>
            <w:tcW w:w="2298" w:type="dxa"/>
          </w:tcPr>
          <w:p w14:paraId="44782192" w14:textId="1E88489D" w:rsidR="00EB63A0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  <w:lang w:eastAsia="ja-JP"/>
              </w:rPr>
              <w:t>5.000</w:t>
            </w:r>
            <w:r w:rsidR="00653405" w:rsidRPr="005E0548">
              <w:rPr>
                <w:sz w:val="20"/>
                <w:szCs w:val="20"/>
                <w:lang w:eastAsia="ja-JP"/>
              </w:rPr>
              <w:t xml:space="preserve"> </w:t>
            </w:r>
            <w:r w:rsidRPr="005E0548">
              <w:rPr>
                <w:sz w:val="20"/>
                <w:szCs w:val="20"/>
                <w:lang w:eastAsia="ja-JP"/>
              </w:rPr>
              <w:t>$</w:t>
            </w:r>
          </w:p>
        </w:tc>
        <w:tc>
          <w:tcPr>
            <w:tcW w:w="2190" w:type="dxa"/>
          </w:tcPr>
          <w:p w14:paraId="3A9A3CDC" w14:textId="617CE6F2" w:rsidR="00EB63A0" w:rsidRPr="005E0548" w:rsidRDefault="00692D59" w:rsidP="00EB63A0">
            <w:pPr>
              <w:pStyle w:val="Normalderecha"/>
              <w:rPr>
                <w:sz w:val="20"/>
                <w:szCs w:val="20"/>
                <w:lang w:eastAsia="ja-JP"/>
              </w:rPr>
            </w:pPr>
            <w:r w:rsidRPr="005E0548">
              <w:rPr>
                <w:sz w:val="20"/>
                <w:szCs w:val="20"/>
                <w:lang w:eastAsia="ja-JP"/>
              </w:rPr>
              <w:t>5.000</w:t>
            </w:r>
            <w:r w:rsidR="00653405" w:rsidRPr="005E0548">
              <w:rPr>
                <w:sz w:val="20"/>
                <w:szCs w:val="20"/>
                <w:lang w:eastAsia="ja-JP"/>
              </w:rPr>
              <w:t xml:space="preserve"> </w:t>
            </w:r>
            <w:r w:rsidRPr="005E0548">
              <w:rPr>
                <w:sz w:val="20"/>
                <w:szCs w:val="20"/>
                <w:lang w:eastAsia="ja-JP"/>
              </w:rPr>
              <w:t>$</w:t>
            </w:r>
          </w:p>
          <w:p w14:paraId="4FACC37E" w14:textId="5BFAABB6" w:rsidR="00692D59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</w:p>
        </w:tc>
      </w:tr>
      <w:tr w:rsidR="00692D59" w:rsidRPr="005E0548" w14:paraId="7CC86FD4" w14:textId="77777777" w:rsidTr="00FB4B24">
        <w:trPr>
          <w:trHeight w:hRule="exact" w:val="488"/>
        </w:trPr>
        <w:tc>
          <w:tcPr>
            <w:tcW w:w="2389" w:type="dxa"/>
          </w:tcPr>
          <w:p w14:paraId="76B5618B" w14:textId="77777777" w:rsidR="00692D59" w:rsidRPr="005E0548" w:rsidRDefault="00692D59" w:rsidP="00C26A7C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1</w:t>
            </w:r>
          </w:p>
        </w:tc>
        <w:tc>
          <w:tcPr>
            <w:tcW w:w="3612" w:type="dxa"/>
          </w:tcPr>
          <w:p w14:paraId="276BF7C6" w14:textId="3D9682D0" w:rsidR="00692D59" w:rsidRPr="005E0548" w:rsidRDefault="00692D59" w:rsidP="00C26A7C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WORD PRESS</w:t>
            </w:r>
          </w:p>
        </w:tc>
        <w:tc>
          <w:tcPr>
            <w:tcW w:w="2298" w:type="dxa"/>
          </w:tcPr>
          <w:p w14:paraId="740D3E85" w14:textId="694B3764" w:rsidR="00692D59" w:rsidRPr="005E0548" w:rsidRDefault="00810475" w:rsidP="00C26A7C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  <w:lang w:eastAsia="ja-JP"/>
              </w:rPr>
              <w:t>10</w:t>
            </w:r>
            <w:r w:rsidR="00692D59" w:rsidRPr="005E0548">
              <w:rPr>
                <w:sz w:val="20"/>
                <w:szCs w:val="20"/>
                <w:lang w:eastAsia="ja-JP"/>
              </w:rPr>
              <w:t>.000 $</w:t>
            </w:r>
          </w:p>
        </w:tc>
        <w:tc>
          <w:tcPr>
            <w:tcW w:w="2190" w:type="dxa"/>
          </w:tcPr>
          <w:p w14:paraId="3B245B1E" w14:textId="02E6FE79" w:rsidR="00692D59" w:rsidRPr="005E0548" w:rsidRDefault="00810475" w:rsidP="00C26A7C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  <w:lang w:eastAsia="ja-JP"/>
              </w:rPr>
              <w:t>10</w:t>
            </w:r>
            <w:r w:rsidR="00692D59" w:rsidRPr="005E0548">
              <w:rPr>
                <w:sz w:val="20"/>
                <w:szCs w:val="20"/>
                <w:lang w:eastAsia="ja-JP"/>
              </w:rPr>
              <w:t>.000 $</w:t>
            </w:r>
          </w:p>
        </w:tc>
      </w:tr>
      <w:tr w:rsidR="000562B0" w:rsidRPr="005E0548" w14:paraId="3AAE1C52" w14:textId="77777777" w:rsidTr="00FB4B24">
        <w:trPr>
          <w:trHeight w:hRule="exact" w:val="488"/>
        </w:trPr>
        <w:tc>
          <w:tcPr>
            <w:tcW w:w="2389" w:type="dxa"/>
          </w:tcPr>
          <w:p w14:paraId="31A546A1" w14:textId="77777777" w:rsidR="000562B0" w:rsidRPr="005E0548" w:rsidRDefault="000562B0" w:rsidP="00C26A7C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1</w:t>
            </w:r>
          </w:p>
        </w:tc>
        <w:tc>
          <w:tcPr>
            <w:tcW w:w="3612" w:type="dxa"/>
          </w:tcPr>
          <w:p w14:paraId="2C936508" w14:textId="7EC7556D" w:rsidR="000562B0" w:rsidRPr="005E0548" w:rsidRDefault="000562B0" w:rsidP="00C26A7C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DOMINIO 1 AÑO</w:t>
            </w:r>
          </w:p>
        </w:tc>
        <w:tc>
          <w:tcPr>
            <w:tcW w:w="2298" w:type="dxa"/>
          </w:tcPr>
          <w:p w14:paraId="2D97B5E1" w14:textId="0FD6CCDC" w:rsidR="000562B0" w:rsidRPr="005E0548" w:rsidRDefault="000562B0" w:rsidP="00C26A7C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  <w:lang w:eastAsia="ja-JP"/>
              </w:rPr>
              <w:t>1.000 $</w:t>
            </w:r>
          </w:p>
        </w:tc>
        <w:tc>
          <w:tcPr>
            <w:tcW w:w="2190" w:type="dxa"/>
          </w:tcPr>
          <w:p w14:paraId="302947A4" w14:textId="7D1A85E9" w:rsidR="000562B0" w:rsidRPr="005E0548" w:rsidRDefault="000562B0" w:rsidP="00C26A7C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  <w:lang w:eastAsia="ja-JP"/>
              </w:rPr>
              <w:t>1.000 $</w:t>
            </w:r>
          </w:p>
        </w:tc>
      </w:tr>
      <w:tr w:rsidR="000562B0" w:rsidRPr="005E0548" w14:paraId="1802C227" w14:textId="77777777" w:rsidTr="00FB4B24">
        <w:trPr>
          <w:trHeight w:hRule="exact" w:val="488"/>
        </w:trPr>
        <w:tc>
          <w:tcPr>
            <w:tcW w:w="2389" w:type="dxa"/>
          </w:tcPr>
          <w:p w14:paraId="4481430A" w14:textId="77777777" w:rsidR="000562B0" w:rsidRPr="005E0548" w:rsidRDefault="000562B0" w:rsidP="00C26A7C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1</w:t>
            </w:r>
          </w:p>
        </w:tc>
        <w:tc>
          <w:tcPr>
            <w:tcW w:w="3612" w:type="dxa"/>
          </w:tcPr>
          <w:p w14:paraId="2DF5BAE3" w14:textId="14E8608E" w:rsidR="000562B0" w:rsidRPr="005E0548" w:rsidRDefault="00AA79C8" w:rsidP="00C26A7C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HOSTING 1 AÑO</w:t>
            </w:r>
          </w:p>
        </w:tc>
        <w:tc>
          <w:tcPr>
            <w:tcW w:w="2298" w:type="dxa"/>
          </w:tcPr>
          <w:p w14:paraId="470F71A7" w14:textId="77777777" w:rsidR="000562B0" w:rsidRPr="005E0548" w:rsidRDefault="000562B0" w:rsidP="00C26A7C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  <w:lang w:eastAsia="ja-JP"/>
              </w:rPr>
              <w:t>5.000 $</w:t>
            </w:r>
          </w:p>
        </w:tc>
        <w:tc>
          <w:tcPr>
            <w:tcW w:w="2190" w:type="dxa"/>
          </w:tcPr>
          <w:p w14:paraId="3687EFAE" w14:textId="77777777" w:rsidR="000562B0" w:rsidRPr="005E0548" w:rsidRDefault="000562B0" w:rsidP="00C26A7C">
            <w:pPr>
              <w:pStyle w:val="Normalderecha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  <w:lang w:eastAsia="ja-JP"/>
              </w:rPr>
              <w:t>5.000 $</w:t>
            </w:r>
          </w:p>
        </w:tc>
      </w:tr>
      <w:tr w:rsidR="00692D59" w:rsidRPr="005E0548" w14:paraId="11863C26" w14:textId="77777777" w:rsidTr="00FB4B24">
        <w:trPr>
          <w:trHeight w:hRule="exact" w:val="488"/>
        </w:trPr>
        <w:tc>
          <w:tcPr>
            <w:tcW w:w="2389" w:type="dxa"/>
          </w:tcPr>
          <w:p w14:paraId="78572893" w14:textId="5C01DEAC" w:rsidR="00692D59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</w:p>
        </w:tc>
        <w:tc>
          <w:tcPr>
            <w:tcW w:w="3612" w:type="dxa"/>
          </w:tcPr>
          <w:p w14:paraId="42BC95C0" w14:textId="77777777" w:rsidR="00692D59" w:rsidRPr="005E0548" w:rsidRDefault="00692D59" w:rsidP="00EB63A0">
            <w:pPr>
              <w:pStyle w:val="Normalderecha"/>
              <w:rPr>
                <w:sz w:val="20"/>
                <w:szCs w:val="20"/>
              </w:rPr>
            </w:pPr>
          </w:p>
        </w:tc>
        <w:tc>
          <w:tcPr>
            <w:tcW w:w="2298" w:type="dxa"/>
          </w:tcPr>
          <w:p w14:paraId="57C9B473" w14:textId="77777777" w:rsidR="00692D59" w:rsidRPr="005E0548" w:rsidRDefault="00692D59" w:rsidP="00EB63A0">
            <w:pPr>
              <w:pStyle w:val="Normalderecha"/>
              <w:rPr>
                <w:sz w:val="20"/>
                <w:szCs w:val="20"/>
                <w:lang w:eastAsia="ja-JP"/>
              </w:rPr>
            </w:pPr>
          </w:p>
        </w:tc>
        <w:tc>
          <w:tcPr>
            <w:tcW w:w="2190" w:type="dxa"/>
          </w:tcPr>
          <w:p w14:paraId="701C877A" w14:textId="77777777" w:rsidR="00692D59" w:rsidRPr="005E0548" w:rsidRDefault="00692D59" w:rsidP="00EB63A0">
            <w:pPr>
              <w:pStyle w:val="Normalderecha"/>
              <w:rPr>
                <w:sz w:val="20"/>
                <w:szCs w:val="20"/>
                <w:lang w:eastAsia="ja-JP"/>
              </w:rPr>
            </w:pPr>
          </w:p>
        </w:tc>
      </w:tr>
    </w:tbl>
    <w:tbl>
      <w:tblPr>
        <w:tblStyle w:val="Tabladeltotal"/>
        <w:tblW w:w="4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scriba cantidad, descripción, precio por unidad, descuento y total de la línea en las columnas de la tabla, y subtotal, impuestos y total al final."/>
      </w:tblPr>
      <w:tblGrid>
        <w:gridCol w:w="8272"/>
        <w:gridCol w:w="2153"/>
      </w:tblGrid>
      <w:tr w:rsidR="00A340F2" w:rsidRPr="005E0548" w14:paraId="32545A96" w14:textId="77777777" w:rsidTr="00BE7F15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  <w:shd w:val="clear" w:color="auto" w:fill="auto"/>
            <w:hideMark/>
          </w:tcPr>
          <w:p w14:paraId="42B32696" w14:textId="77777777" w:rsidR="00A340F2" w:rsidRPr="005E0548" w:rsidRDefault="006B0D61" w:rsidP="002F5404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ubtotal:"/>
                <w:tag w:val="Subtotal:"/>
                <w:id w:val="-2109183924"/>
                <w:placeholder>
                  <w:docPart w:val="EF13A1B097C34A0EABEC7345251A7330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5E0548">
                  <w:rPr>
                    <w:sz w:val="20"/>
                    <w:szCs w:val="20"/>
                    <w:lang w:bidi="es-ES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14:paraId="6DDC2A6C" w14:textId="598D9D1F" w:rsidR="00A340F2" w:rsidRPr="005E0548" w:rsidRDefault="0071499C" w:rsidP="002F5404">
            <w:pPr>
              <w:jc w:val="right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5</w:t>
            </w:r>
            <w:r w:rsidR="00810475" w:rsidRPr="005E0548">
              <w:rPr>
                <w:sz w:val="20"/>
                <w:szCs w:val="20"/>
              </w:rPr>
              <w:t>6</w:t>
            </w:r>
            <w:r w:rsidR="00802B6E" w:rsidRPr="005E0548">
              <w:rPr>
                <w:sz w:val="20"/>
                <w:szCs w:val="20"/>
              </w:rPr>
              <w:t>.000</w:t>
            </w:r>
            <w:r w:rsidR="00692D59" w:rsidRPr="005E0548">
              <w:rPr>
                <w:sz w:val="20"/>
                <w:szCs w:val="20"/>
              </w:rPr>
              <w:t>$</w:t>
            </w:r>
          </w:p>
        </w:tc>
      </w:tr>
      <w:tr w:rsidR="00A340F2" w:rsidRPr="005E0548" w14:paraId="786438B9" w14:textId="77777777" w:rsidTr="00BE7F15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  <w:shd w:val="clear" w:color="auto" w:fill="auto"/>
            <w:hideMark/>
          </w:tcPr>
          <w:p w14:paraId="6923EEF4" w14:textId="6DCE6B29" w:rsidR="00A340F2" w:rsidRPr="005E0548" w:rsidRDefault="00802B6E" w:rsidP="002F5404">
            <w:pPr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I.V.A 19%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14:paraId="2292E4E7" w14:textId="716906CC" w:rsidR="00A340F2" w:rsidRPr="005E0548" w:rsidRDefault="00810475" w:rsidP="002F5404">
            <w:pPr>
              <w:jc w:val="right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10</w:t>
            </w:r>
            <w:r w:rsidR="0071499C" w:rsidRPr="005E0548">
              <w:rPr>
                <w:sz w:val="20"/>
                <w:szCs w:val="20"/>
              </w:rPr>
              <w:t>.6</w:t>
            </w:r>
            <w:r w:rsidRPr="005E0548">
              <w:rPr>
                <w:sz w:val="20"/>
                <w:szCs w:val="20"/>
              </w:rPr>
              <w:t>4</w:t>
            </w:r>
            <w:r w:rsidR="0071499C" w:rsidRPr="005E0548">
              <w:rPr>
                <w:sz w:val="20"/>
                <w:szCs w:val="20"/>
              </w:rPr>
              <w:t>0</w:t>
            </w:r>
            <w:r w:rsidR="00802B6E" w:rsidRPr="005E0548">
              <w:rPr>
                <w:sz w:val="20"/>
                <w:szCs w:val="20"/>
              </w:rPr>
              <w:t>$</w:t>
            </w:r>
          </w:p>
        </w:tc>
      </w:tr>
      <w:tr w:rsidR="00A340F2" w:rsidRPr="005E0548" w14:paraId="4E80B2E3" w14:textId="77777777" w:rsidTr="00BE7F15">
        <w:trPr>
          <w:trHeight w:hRule="exact" w:val="288"/>
        </w:trPr>
        <w:sdt>
          <w:sdtPr>
            <w:rPr>
              <w:sz w:val="20"/>
              <w:szCs w:val="20"/>
            </w:rPr>
            <w:alias w:val="Total:"/>
            <w:tag w:val="Total:"/>
            <w:id w:val="-1550988335"/>
            <w:placeholder>
              <w:docPart w:val="B06CEC76FE0346EDB2430DD443AAB68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5" w:type="dxa"/>
                <w:shd w:val="clear" w:color="auto" w:fill="auto"/>
                <w:hideMark/>
              </w:tcPr>
              <w:p w14:paraId="37E103FF" w14:textId="77777777" w:rsidR="00A340F2" w:rsidRPr="005E0548" w:rsidRDefault="00CF2287" w:rsidP="00BE7F15">
                <w:pPr>
                  <w:rPr>
                    <w:sz w:val="20"/>
                    <w:szCs w:val="20"/>
                  </w:rPr>
                </w:pPr>
                <w:r w:rsidRPr="005E0548">
                  <w:rPr>
                    <w:sz w:val="20"/>
                    <w:szCs w:val="20"/>
                    <w:lang w:bidi="es-ES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14:paraId="4B9018E9" w14:textId="77777777" w:rsidR="00A340F2" w:rsidRPr="005E0548" w:rsidRDefault="0071499C" w:rsidP="002F5404">
            <w:pPr>
              <w:jc w:val="right"/>
              <w:rPr>
                <w:sz w:val="20"/>
                <w:szCs w:val="20"/>
              </w:rPr>
            </w:pPr>
            <w:r w:rsidRPr="005E0548">
              <w:rPr>
                <w:sz w:val="20"/>
                <w:szCs w:val="20"/>
              </w:rPr>
              <w:t>6</w:t>
            </w:r>
            <w:r w:rsidR="00810475" w:rsidRPr="005E0548">
              <w:rPr>
                <w:sz w:val="20"/>
                <w:szCs w:val="20"/>
              </w:rPr>
              <w:t>6</w:t>
            </w:r>
            <w:r w:rsidRPr="005E0548">
              <w:rPr>
                <w:sz w:val="20"/>
                <w:szCs w:val="20"/>
              </w:rPr>
              <w:t>.6</w:t>
            </w:r>
            <w:r w:rsidR="00810475" w:rsidRPr="005E0548">
              <w:rPr>
                <w:sz w:val="20"/>
                <w:szCs w:val="20"/>
              </w:rPr>
              <w:t>4</w:t>
            </w:r>
            <w:r w:rsidRPr="005E0548">
              <w:rPr>
                <w:sz w:val="20"/>
                <w:szCs w:val="20"/>
              </w:rPr>
              <w:t>0</w:t>
            </w:r>
            <w:r w:rsidR="00692D59" w:rsidRPr="005E0548">
              <w:rPr>
                <w:sz w:val="20"/>
                <w:szCs w:val="20"/>
              </w:rPr>
              <w:t>$</w:t>
            </w:r>
          </w:p>
          <w:p w14:paraId="30DC8DAD" w14:textId="77777777" w:rsidR="005E0548" w:rsidRPr="005E0548" w:rsidRDefault="005E0548" w:rsidP="002F5404">
            <w:pPr>
              <w:jc w:val="right"/>
              <w:rPr>
                <w:sz w:val="20"/>
                <w:szCs w:val="20"/>
              </w:rPr>
            </w:pPr>
          </w:p>
          <w:p w14:paraId="4E6331F7" w14:textId="72187F67" w:rsidR="005E0548" w:rsidRPr="005E0548" w:rsidRDefault="005E0548" w:rsidP="005E054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E7E6690" w14:textId="1FAE3341" w:rsidR="005E0548" w:rsidRPr="005E0548" w:rsidRDefault="005E0548" w:rsidP="005E0548">
      <w:pPr>
        <w:tabs>
          <w:tab w:val="left" w:pos="1840"/>
        </w:tabs>
      </w:pPr>
    </w:p>
    <w:sectPr w:rsidR="005E0548" w:rsidRPr="005E0548" w:rsidSect="000562B0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56E66" w14:textId="77777777" w:rsidR="00A27A30" w:rsidRDefault="00A27A30">
      <w:pPr>
        <w:spacing w:line="240" w:lineRule="auto"/>
      </w:pPr>
      <w:r>
        <w:separator/>
      </w:r>
    </w:p>
    <w:p w14:paraId="63A932AB" w14:textId="77777777" w:rsidR="00A27A30" w:rsidRDefault="00A27A30"/>
  </w:endnote>
  <w:endnote w:type="continuationSeparator" w:id="0">
    <w:p w14:paraId="27737411" w14:textId="77777777" w:rsidR="00A27A30" w:rsidRDefault="00A27A30">
      <w:pPr>
        <w:spacing w:line="240" w:lineRule="auto"/>
      </w:pPr>
      <w:r>
        <w:continuationSeparator/>
      </w:r>
    </w:p>
    <w:p w14:paraId="133865E7" w14:textId="77777777" w:rsidR="00A27A30" w:rsidRDefault="00A27A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1BB2" w14:textId="77777777" w:rsidR="007201A7" w:rsidRPr="008F576E" w:rsidRDefault="007201A7">
    <w:pPr>
      <w:pStyle w:val="Piedepgina"/>
      <w:rPr>
        <w:lang w:val="es-ES_tradnl"/>
      </w:rPr>
    </w:pPr>
  </w:p>
  <w:p w14:paraId="26CA4864" w14:textId="77777777" w:rsidR="007201A7" w:rsidRPr="008F576E" w:rsidRDefault="007201A7">
    <w:pPr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CA71" w14:textId="77777777" w:rsidR="00A36725" w:rsidRDefault="00A36725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BBC557" wp14:editId="728E618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bre: Forma 8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CB5E7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BBC557" id="Forma libre: Forma 8" o:spid="_x0000_s1027" alt="Degradado verde en un rectá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70CB5E7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DAFDA" w14:textId="77777777" w:rsidR="00A27A30" w:rsidRDefault="00A27A30">
      <w:pPr>
        <w:spacing w:line="240" w:lineRule="auto"/>
      </w:pPr>
      <w:r>
        <w:separator/>
      </w:r>
    </w:p>
    <w:p w14:paraId="6D5018C8" w14:textId="77777777" w:rsidR="00A27A30" w:rsidRDefault="00A27A30"/>
  </w:footnote>
  <w:footnote w:type="continuationSeparator" w:id="0">
    <w:p w14:paraId="35ED33D9" w14:textId="77777777" w:rsidR="00A27A30" w:rsidRDefault="00A27A30">
      <w:pPr>
        <w:spacing w:line="240" w:lineRule="auto"/>
      </w:pPr>
      <w:r>
        <w:continuationSeparator/>
      </w:r>
    </w:p>
    <w:p w14:paraId="67EADDCD" w14:textId="77777777" w:rsidR="00A27A30" w:rsidRDefault="00A27A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67EB8" w14:textId="77777777" w:rsidR="007201A7" w:rsidRPr="008F576E" w:rsidRDefault="007201A7">
    <w:pPr>
      <w:rPr>
        <w:lang w:val="es-ES_tradnl"/>
      </w:rPr>
    </w:pPr>
  </w:p>
  <w:p w14:paraId="1DB80C06" w14:textId="77777777" w:rsidR="007201A7" w:rsidRPr="008F576E" w:rsidRDefault="007201A7">
    <w:pPr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894C" w14:textId="77777777" w:rsidR="00A36725" w:rsidRDefault="00A36725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B4CA73" wp14:editId="3CC74C0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a libre: Forma 5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41ABAD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B4CA73" id="Forma libre: Forma 5" o:spid="_x0000_s1026" alt="Degradado verde en un rectángulo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B41ABAD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042D7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32E98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70BEA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AE67C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B2326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6CE7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B2F1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2B5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4E238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C353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069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DD59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F4270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94687790">
    <w:abstractNumId w:val="9"/>
  </w:num>
  <w:num w:numId="2" w16cid:durableId="891427029">
    <w:abstractNumId w:val="7"/>
  </w:num>
  <w:num w:numId="3" w16cid:durableId="551307942">
    <w:abstractNumId w:val="6"/>
  </w:num>
  <w:num w:numId="4" w16cid:durableId="575163796">
    <w:abstractNumId w:val="5"/>
  </w:num>
  <w:num w:numId="5" w16cid:durableId="1416199674">
    <w:abstractNumId w:val="4"/>
  </w:num>
  <w:num w:numId="6" w16cid:durableId="325672082">
    <w:abstractNumId w:val="8"/>
  </w:num>
  <w:num w:numId="7" w16cid:durableId="1484345595">
    <w:abstractNumId w:val="3"/>
  </w:num>
  <w:num w:numId="8" w16cid:durableId="344787010">
    <w:abstractNumId w:val="2"/>
  </w:num>
  <w:num w:numId="9" w16cid:durableId="714431872">
    <w:abstractNumId w:val="1"/>
  </w:num>
  <w:num w:numId="10" w16cid:durableId="1442606139">
    <w:abstractNumId w:val="0"/>
  </w:num>
  <w:num w:numId="11" w16cid:durableId="868184696">
    <w:abstractNumId w:val="11"/>
  </w:num>
  <w:num w:numId="12" w16cid:durableId="2130968717">
    <w:abstractNumId w:val="10"/>
  </w:num>
  <w:num w:numId="13" w16cid:durableId="3350365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30"/>
    <w:rsid w:val="000562B0"/>
    <w:rsid w:val="00064E3E"/>
    <w:rsid w:val="00077551"/>
    <w:rsid w:val="000A01FB"/>
    <w:rsid w:val="000A6E91"/>
    <w:rsid w:val="000E7C40"/>
    <w:rsid w:val="00113483"/>
    <w:rsid w:val="001817A4"/>
    <w:rsid w:val="001A035C"/>
    <w:rsid w:val="001D1771"/>
    <w:rsid w:val="0020743A"/>
    <w:rsid w:val="002400DD"/>
    <w:rsid w:val="002450DA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527D4"/>
    <w:rsid w:val="003D23A0"/>
    <w:rsid w:val="00441CD4"/>
    <w:rsid w:val="004540AF"/>
    <w:rsid w:val="004858C9"/>
    <w:rsid w:val="004870D2"/>
    <w:rsid w:val="004A10E9"/>
    <w:rsid w:val="004B56DD"/>
    <w:rsid w:val="004D6BD4"/>
    <w:rsid w:val="005E0548"/>
    <w:rsid w:val="005E394D"/>
    <w:rsid w:val="00653405"/>
    <w:rsid w:val="00662DFA"/>
    <w:rsid w:val="00692D59"/>
    <w:rsid w:val="006B0D61"/>
    <w:rsid w:val="006B4542"/>
    <w:rsid w:val="006F038A"/>
    <w:rsid w:val="0071499C"/>
    <w:rsid w:val="007201A7"/>
    <w:rsid w:val="0079224F"/>
    <w:rsid w:val="007B4FC5"/>
    <w:rsid w:val="007E0DF2"/>
    <w:rsid w:val="007E1D3F"/>
    <w:rsid w:val="00802B6E"/>
    <w:rsid w:val="00810475"/>
    <w:rsid w:val="00865DB9"/>
    <w:rsid w:val="0089202B"/>
    <w:rsid w:val="008B5297"/>
    <w:rsid w:val="008F576E"/>
    <w:rsid w:val="009415D1"/>
    <w:rsid w:val="00947F34"/>
    <w:rsid w:val="00996028"/>
    <w:rsid w:val="009D3F3C"/>
    <w:rsid w:val="00A27A30"/>
    <w:rsid w:val="00A340F2"/>
    <w:rsid w:val="00A36725"/>
    <w:rsid w:val="00A75635"/>
    <w:rsid w:val="00AA79C8"/>
    <w:rsid w:val="00B474C4"/>
    <w:rsid w:val="00B66C63"/>
    <w:rsid w:val="00B727BE"/>
    <w:rsid w:val="00BE7F15"/>
    <w:rsid w:val="00C823A2"/>
    <w:rsid w:val="00CE3710"/>
    <w:rsid w:val="00CF2287"/>
    <w:rsid w:val="00D33124"/>
    <w:rsid w:val="00D73210"/>
    <w:rsid w:val="00DB2A9B"/>
    <w:rsid w:val="00DB3D87"/>
    <w:rsid w:val="00E55A19"/>
    <w:rsid w:val="00EB63A0"/>
    <w:rsid w:val="00EC16CD"/>
    <w:rsid w:val="00F65B05"/>
    <w:rsid w:val="00F81B48"/>
    <w:rsid w:val="00FB4B24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8F53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s-E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6E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ar"/>
    <w:autoRedefine/>
    <w:uiPriority w:val="2"/>
    <w:qFormat/>
    <w:rsid w:val="008F576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8F576E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F576E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8F576E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8F576E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8F576E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8F576E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8F576E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8F576E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sid w:val="008F576E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576E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8F576E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8F576E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F576E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8F576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76E"/>
    <w:rPr>
      <w:rFonts w:ascii="Microsoft Sans Serif" w:hAnsi="Microsoft Sans Serif" w:cs="Microsoft Sans Serif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8F576E"/>
    <w:rPr>
      <w:rFonts w:ascii="Microsoft Sans Serif" w:hAnsi="Microsoft Sans Serif" w:cs="Microsoft Sans Serif"/>
      <w:color w:val="808080"/>
    </w:rPr>
  </w:style>
  <w:style w:type="table" w:styleId="Tablaconcuadrcula">
    <w:name w:val="Table Grid"/>
    <w:basedOn w:val="Tablanormal"/>
    <w:uiPriority w:val="39"/>
    <w:rsid w:val="008F57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sid w:val="008F576E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derecha">
    <w:name w:val="Normal derecha"/>
    <w:basedOn w:val="Normal"/>
    <w:qFormat/>
    <w:rsid w:val="008F576E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8F576E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F576E"/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576E"/>
    <w:rPr>
      <w:rFonts w:ascii="Microsoft Sans Serif" w:hAnsi="Microsoft Sans Serif" w:cs="Microsoft Sans Serif"/>
      <w:sz w:val="24"/>
      <w:lang w:eastAsia="en-US"/>
    </w:rPr>
  </w:style>
  <w:style w:type="table" w:styleId="Tablaconcuadrculaclara">
    <w:name w:val="Grid Table Light"/>
    <w:basedOn w:val="Tablanormal"/>
    <w:uiPriority w:val="40"/>
    <w:rsid w:val="008F576E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8F576E"/>
    <w:rPr>
      <w:rFonts w:ascii="Franklin Gothic Demi" w:hAnsi="Franklin Gothic Demi" w:cs="Microsoft Sans Serif"/>
      <w:spacing w:val="40"/>
      <w:sz w:val="24"/>
    </w:rPr>
  </w:style>
  <w:style w:type="table" w:customStyle="1" w:styleId="Informacindeventas">
    <w:name w:val="Información de ventas"/>
    <w:basedOn w:val="Tablanormal"/>
    <w:uiPriority w:val="99"/>
    <w:rsid w:val="008F576E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ladecontenido">
    <w:name w:val="Tabla de contenido"/>
    <w:basedOn w:val="Tablanormal"/>
    <w:uiPriority w:val="99"/>
    <w:rsid w:val="008F576E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sid w:val="008F576E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ladeltotal">
    <w:name w:val="Tabla del total"/>
    <w:basedOn w:val="Tablanormal"/>
    <w:uiPriority w:val="99"/>
    <w:rsid w:val="008F576E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 1"/>
    <w:basedOn w:val="Normal"/>
    <w:link w:val="Carcterdeestilo1"/>
    <w:qFormat/>
    <w:rsid w:val="004B56DD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2"/>
      <w:szCs w:val="28"/>
    </w:rPr>
  </w:style>
  <w:style w:type="character" w:customStyle="1" w:styleId="Carcterdeestilo1">
    <w:name w:val="Carácter de estilo 1"/>
    <w:basedOn w:val="Fuentedeprrafopredeter"/>
    <w:link w:val="Estilo1"/>
    <w:rsid w:val="004B56DD"/>
    <w:rPr>
      <w:rFonts w:ascii="Franklin Gothic Demi" w:eastAsiaTheme="majorEastAsia" w:hAnsi="Franklin Gothic Demi" w:cs="Microsoft Sans Serif"/>
      <w:color w:val="236A46" w:themeColor="accent3" w:themeShade="BF"/>
      <w:spacing w:val="4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576E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576E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576E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576E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8F576E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576E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576E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8F576E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8F576E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Mencionar">
    <w:name w:val="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8F576E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8F576E"/>
    <w:pPr>
      <w:numPr>
        <w:numId w:val="12"/>
      </w:numPr>
    </w:pPr>
  </w:style>
  <w:style w:type="character" w:styleId="CdigoHTML">
    <w:name w:val="HTML Code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F576E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F576E"/>
    <w:rPr>
      <w:rFonts w:ascii="Microsoft Sans Serif" w:hAnsi="Microsoft Sans Serif" w:cs="Microsoft Sans Serif"/>
      <w:i/>
      <w:iCs/>
      <w:sz w:val="24"/>
    </w:rPr>
  </w:style>
  <w:style w:type="character" w:styleId="DefinicinHTML">
    <w:name w:val="HTML Defini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F576E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character" w:styleId="TecladoHTML">
    <w:name w:val="HTML Keyboard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576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F576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F57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F576E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F576E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F576E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F576E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F576E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F576E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F576E"/>
    <w:pPr>
      <w:spacing w:after="100"/>
      <w:ind w:left="1920"/>
    </w:pPr>
  </w:style>
  <w:style w:type="character" w:styleId="Referenciasutil">
    <w:name w:val="Subtle Reference"/>
    <w:basedOn w:val="Fuentedeprrafopredeter"/>
    <w:uiPriority w:val="31"/>
    <w:semiHidden/>
    <w:unhideWhenUsed/>
    <w:qFormat/>
    <w:rsid w:val="008F576E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F576E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8F576E"/>
  </w:style>
  <w:style w:type="character" w:styleId="Hashtag">
    <w:name w:val="Hashtag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F57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F576E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8F576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8F576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F576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F576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F576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F576E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F576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F576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F576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8F576E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F576E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F576E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F576E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F576E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F576E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F576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F576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F576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F576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F576E"/>
    <w:pPr>
      <w:numPr>
        <w:numId w:val="10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F576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F576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F576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F576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F576E"/>
    <w:pPr>
      <w:numPr>
        <w:numId w:val="5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F576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8F576E"/>
  </w:style>
  <w:style w:type="paragraph" w:styleId="Textomacro">
    <w:name w:val="macro"/>
    <w:link w:val="TextomacroCar"/>
    <w:uiPriority w:val="99"/>
    <w:semiHidden/>
    <w:unhideWhenUsed/>
    <w:rsid w:val="008F576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8F576E"/>
    <w:pPr>
      <w:ind w:left="240" w:hanging="24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8F576E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57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576E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is">
    <w:name w:val="Emphasis"/>
    <w:basedOn w:val="Fuentedeprrafopredeter"/>
    <w:uiPriority w:val="20"/>
    <w:semiHidden/>
    <w:unhideWhenUsed/>
    <w:qFormat/>
    <w:rsid w:val="008F576E"/>
    <w:rPr>
      <w:rFonts w:ascii="Microsoft Sans Serif" w:hAnsi="Microsoft Sans Serif" w:cs="Microsoft Sans Serif"/>
      <w:i/>
      <w:iCs/>
    </w:rPr>
  </w:style>
  <w:style w:type="table" w:styleId="Listavistosa">
    <w:name w:val="Colorful List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8F576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F576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F576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7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76E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paragraph" w:styleId="Direccinsobre">
    <w:name w:val="envelope address"/>
    <w:basedOn w:val="Normal"/>
    <w:uiPriority w:val="99"/>
    <w:semiHidden/>
    <w:unhideWhenUsed/>
    <w:rsid w:val="008F576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numbering" w:styleId="ArtculoSeccin">
    <w:name w:val="Outline List 3"/>
    <w:basedOn w:val="Sinlista"/>
    <w:uiPriority w:val="99"/>
    <w:semiHidden/>
    <w:unhideWhenUsed/>
    <w:rsid w:val="008F576E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semiHidden/>
    <w:unhideWhenUsed/>
    <w:qFormat/>
    <w:rsid w:val="008F576E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8F576E"/>
    <w:rPr>
      <w:rFonts w:ascii="Times New Roman" w:hAnsi="Times New Roman" w:cs="Times New Roman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F57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F576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576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576E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F576E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576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normal">
    <w:name w:val="Normal Indent"/>
    <w:basedOn w:val="Normal"/>
    <w:uiPriority w:val="99"/>
    <w:semiHidden/>
    <w:unhideWhenUsed/>
    <w:rsid w:val="008F576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F576E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moderna">
    <w:name w:val="Table Contemporary"/>
    <w:basedOn w:val="Tablanormal"/>
    <w:uiPriority w:val="99"/>
    <w:semiHidden/>
    <w:unhideWhenUsed/>
    <w:rsid w:val="008F576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F576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2">
    <w:name w:val="List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3">
    <w:name w:val="List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F576E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F576E"/>
  </w:style>
  <w:style w:type="character" w:customStyle="1" w:styleId="SaludoCar">
    <w:name w:val="Saludo Car"/>
    <w:basedOn w:val="Fuentedeprrafopredeter"/>
    <w:link w:val="Saludo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olumnas1">
    <w:name w:val="Table Columns 1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F576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F576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bsica1">
    <w:name w:val="Table Simple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F576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F576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F576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8F576E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F576E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F576E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F576E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F576E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F576E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F576E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F576E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F576E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F576E"/>
    <w:rPr>
      <w:rFonts w:ascii="Franklin Gothic Demi" w:eastAsiaTheme="majorEastAsia" w:hAnsi="Franklin Gothic Demi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576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576E"/>
    <w:rPr>
      <w:rFonts w:ascii="Consolas" w:hAnsi="Consolas" w:cs="Microsoft Sans Serif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uadrcula1">
    <w:name w:val="Table Grid 1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F576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F576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F576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">
    <w:name w:val="Grid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3">
    <w:name w:val="Grid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table" w:styleId="Tablaconefectos3D1">
    <w:name w:val="Table 3D effects 1"/>
    <w:basedOn w:val="Tablanormal"/>
    <w:uiPriority w:val="99"/>
    <w:semiHidden/>
    <w:unhideWhenUsed/>
    <w:rsid w:val="008F576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F576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F576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F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unhideWhenUsed/>
    <w:qFormat/>
    <w:rsid w:val="008F576E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576E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o\AppData\Local\Microsoft\Office\16.0\DTS\es-ES%7b72DEB451-FFAE-4073-AF52-99A905F7F75F%7d\%7bD3879196-C2FC-49AA-A6D3-D5366B53E443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C72A912FEE4D45AC21873F67BF1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57FF9-2942-4A77-ABE4-D405883878AD}"/>
      </w:docPartPr>
      <w:docPartBody>
        <w:p w:rsidR="006F314C" w:rsidRDefault="00415F83">
          <w:pPr>
            <w:pStyle w:val="FCC72A912FEE4D45AC21873F67BF1440"/>
          </w:pPr>
          <w:r w:rsidRPr="008F576E">
            <w:rPr>
              <w:rStyle w:val="FechaCar"/>
              <w:lang w:val="es-ES_tradnl" w:bidi="es-ES"/>
            </w:rPr>
            <w:t>FECHA</w:t>
          </w:r>
        </w:p>
      </w:docPartBody>
    </w:docPart>
    <w:docPart>
      <w:docPartPr>
        <w:name w:val="0AEE6956FF6D47679A2C5D3780DF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826A1-F53F-46E0-B506-A4CBE62A7856}"/>
      </w:docPartPr>
      <w:docPartBody>
        <w:p w:rsidR="006F314C" w:rsidRDefault="00415F83">
          <w:pPr>
            <w:pStyle w:val="0AEE6956FF6D47679A2C5D3780DFF2D9"/>
          </w:pPr>
          <w:r w:rsidRPr="008F576E">
            <w:rPr>
              <w:color w:val="000000" w:themeColor="text1"/>
              <w:szCs w:val="24"/>
              <w:lang w:val="es-ES_tradnl" w:bidi="es-ES"/>
            </w:rPr>
            <w:t>Dirección</w:t>
          </w:r>
        </w:p>
      </w:docPartBody>
    </w:docPart>
    <w:docPart>
      <w:docPartPr>
        <w:name w:val="231A433337184BE4BDD27A866880E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9A798-B3B1-460A-B5B9-F657C5C6BB2D}"/>
      </w:docPartPr>
      <w:docPartBody>
        <w:p w:rsidR="006F314C" w:rsidRDefault="00415F83">
          <w:pPr>
            <w:pStyle w:val="231A433337184BE4BDD27A866880E9EE"/>
          </w:pPr>
          <w:r w:rsidRPr="008F576E">
            <w:rPr>
              <w:color w:val="000000" w:themeColor="text1"/>
              <w:szCs w:val="24"/>
              <w:lang w:val="es-ES_tradnl" w:bidi="es-ES"/>
            </w:rPr>
            <w:t>Ciudad y código postal</w:t>
          </w:r>
        </w:p>
      </w:docPartBody>
    </w:docPart>
    <w:docPart>
      <w:docPartPr>
        <w:name w:val="DF064B3E91F84CF09EA8369B094ED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EC3B9-63C8-47E8-AEAD-8D47E5964380}"/>
      </w:docPartPr>
      <w:docPartBody>
        <w:p w:rsidR="006F314C" w:rsidRDefault="00415F83">
          <w:pPr>
            <w:pStyle w:val="DF064B3E91F84CF09EA8369B094EDB96"/>
          </w:pPr>
          <w:r w:rsidRPr="008F576E">
            <w:rPr>
              <w:color w:val="000000" w:themeColor="text1"/>
              <w:szCs w:val="24"/>
              <w:lang w:val="es-ES_tradnl" w:bidi="es-ES"/>
            </w:rPr>
            <w:t>Teléfono</w:t>
          </w:r>
        </w:p>
      </w:docPartBody>
    </w:docPart>
    <w:docPart>
      <w:docPartPr>
        <w:name w:val="CF67971AE7B5454BABDEDDF8E519B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310-B8DD-4BA4-954E-BAD17E9B7B27}"/>
      </w:docPartPr>
      <w:docPartBody>
        <w:p w:rsidR="006F314C" w:rsidRDefault="00415F83">
          <w:pPr>
            <w:pStyle w:val="CF67971AE7B5454BABDEDDF8E519BAA5"/>
          </w:pPr>
          <w:r w:rsidRPr="008F576E">
            <w:rPr>
              <w:color w:val="000000" w:themeColor="text1"/>
              <w:szCs w:val="24"/>
              <w:lang w:val="es-ES_tradnl" w:bidi="es-ES"/>
            </w:rPr>
            <w:t>Correo electrónico</w:t>
          </w:r>
        </w:p>
      </w:docPartBody>
    </w:docPart>
    <w:docPart>
      <w:docPartPr>
        <w:name w:val="6320E57FDDD24F23A06E1841B145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9CED1-93E0-4362-B4F1-A1A35FA6870B}"/>
      </w:docPartPr>
      <w:docPartBody>
        <w:p w:rsidR="006F314C" w:rsidRDefault="00415F83">
          <w:pPr>
            <w:pStyle w:val="6320E57FDDD24F23A06E1841B14579F5"/>
          </w:pPr>
          <w:r w:rsidRPr="008F576E">
            <w:rPr>
              <w:lang w:val="es-ES_tradnl" w:bidi="es-ES"/>
            </w:rPr>
            <w:t>VENDEDOR</w:t>
          </w:r>
        </w:p>
      </w:docPartBody>
    </w:docPart>
    <w:docPart>
      <w:docPartPr>
        <w:name w:val="1EFB5D1F40AA492F9708B84200FE1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B7CB0-49BB-48A5-9AE1-A99A6CB613DC}"/>
      </w:docPartPr>
      <w:docPartBody>
        <w:p w:rsidR="006F314C" w:rsidRDefault="00415F83">
          <w:pPr>
            <w:pStyle w:val="1EFB5D1F40AA492F9708B84200FE1DBE"/>
          </w:pPr>
          <w:r w:rsidRPr="008F576E">
            <w:rPr>
              <w:lang w:val="es-ES_tradnl" w:bidi="es-ES"/>
            </w:rPr>
            <w:t>Trabajo</w:t>
          </w:r>
        </w:p>
      </w:docPartBody>
    </w:docPart>
    <w:docPart>
      <w:docPartPr>
        <w:name w:val="0A34D511B1894E40A338C67271D57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E9870-434E-42AC-94ED-337A9A96E6BC}"/>
      </w:docPartPr>
      <w:docPartBody>
        <w:p w:rsidR="006F314C" w:rsidRDefault="00415F83">
          <w:pPr>
            <w:pStyle w:val="0A34D511B1894E40A338C67271D5755B"/>
          </w:pPr>
          <w:r w:rsidRPr="008F576E">
            <w:rPr>
              <w:lang w:val="es-ES_tradnl" w:bidi="es-ES"/>
            </w:rPr>
            <w:t>Fecha de vencimiento</w:t>
          </w:r>
        </w:p>
      </w:docPartBody>
    </w:docPart>
    <w:docPart>
      <w:docPartPr>
        <w:name w:val="64877996F6C74A789BA0B350C86C3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C8063-2E60-4513-B19E-4C8F65F8F026}"/>
      </w:docPartPr>
      <w:docPartBody>
        <w:p w:rsidR="006F314C" w:rsidRDefault="00415F83">
          <w:pPr>
            <w:pStyle w:val="64877996F6C74A789BA0B350C86C3D80"/>
          </w:pPr>
          <w:r w:rsidRPr="008F576E">
            <w:rPr>
              <w:lang w:val="es-ES_tradnl" w:bidi="es-ES"/>
            </w:rPr>
            <w:t>Cantidad</w:t>
          </w:r>
        </w:p>
      </w:docPartBody>
    </w:docPart>
    <w:docPart>
      <w:docPartPr>
        <w:name w:val="8ABCE62B45434A9FAAA7E8BD6709D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73506-9AB3-4160-9045-CCB68D791AC9}"/>
      </w:docPartPr>
      <w:docPartBody>
        <w:p w:rsidR="006F314C" w:rsidRDefault="00415F83">
          <w:pPr>
            <w:pStyle w:val="8ABCE62B45434A9FAAA7E8BD6709DFED"/>
          </w:pPr>
          <w:r w:rsidRPr="008F576E">
            <w:rPr>
              <w:lang w:val="es-ES_tradnl" w:bidi="es-ES"/>
            </w:rPr>
            <w:t>Descripción</w:t>
          </w:r>
        </w:p>
      </w:docPartBody>
    </w:docPart>
    <w:docPart>
      <w:docPartPr>
        <w:name w:val="A6282E43266A4B4D84A8D70AB33B4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F826-CF3B-4731-8A11-89A4B14E341C}"/>
      </w:docPartPr>
      <w:docPartBody>
        <w:p w:rsidR="006F314C" w:rsidRDefault="00415F83">
          <w:pPr>
            <w:pStyle w:val="A6282E43266A4B4D84A8D70AB33B43DE"/>
          </w:pPr>
          <w:r w:rsidRPr="008F576E">
            <w:rPr>
              <w:lang w:val="es-ES_tradnl" w:bidi="es-ES"/>
            </w:rPr>
            <w:t>Precio por unidad</w:t>
          </w:r>
        </w:p>
      </w:docPartBody>
    </w:docPart>
    <w:docPart>
      <w:docPartPr>
        <w:name w:val="8259781DFB084401ACDDA28DD8D58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6692A-25EC-42C6-8BC7-043E64963238}"/>
      </w:docPartPr>
      <w:docPartBody>
        <w:p w:rsidR="006F314C" w:rsidRDefault="00415F83">
          <w:pPr>
            <w:pStyle w:val="8259781DFB084401ACDDA28DD8D58FB7"/>
          </w:pPr>
          <w:r w:rsidRPr="008F576E">
            <w:rPr>
              <w:lang w:val="es-ES_tradnl" w:bidi="es-ES"/>
            </w:rPr>
            <w:t>Total de línea</w:t>
          </w:r>
        </w:p>
      </w:docPartBody>
    </w:docPart>
    <w:docPart>
      <w:docPartPr>
        <w:name w:val="EF13A1B097C34A0EABEC7345251A7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AA615-B05D-4128-AA8C-9C4C897ADFED}"/>
      </w:docPartPr>
      <w:docPartBody>
        <w:p w:rsidR="006F314C" w:rsidRDefault="00415F83">
          <w:pPr>
            <w:pStyle w:val="EF13A1B097C34A0EABEC7345251A7330"/>
          </w:pPr>
          <w:r w:rsidRPr="008F576E">
            <w:rPr>
              <w:lang w:val="es-ES_tradnl" w:bidi="es-ES"/>
            </w:rPr>
            <w:t>Subtotal</w:t>
          </w:r>
        </w:p>
      </w:docPartBody>
    </w:docPart>
    <w:docPart>
      <w:docPartPr>
        <w:name w:val="B06CEC76FE0346EDB2430DD443AAB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64D6A-CA3D-4D88-92C5-A82743EB3576}"/>
      </w:docPartPr>
      <w:docPartBody>
        <w:p w:rsidR="006F314C" w:rsidRDefault="00415F83">
          <w:pPr>
            <w:pStyle w:val="B06CEC76FE0346EDB2430DD443AAB686"/>
          </w:pPr>
          <w:r w:rsidRPr="008F576E">
            <w:rPr>
              <w:lang w:val="es-ES_tradnl" w:bidi="es-ES"/>
            </w:rPr>
            <w:t>Total</w:t>
          </w:r>
        </w:p>
      </w:docPartBody>
    </w:docPart>
    <w:docPart>
      <w:docPartPr>
        <w:name w:val="13CBEDE58BD740FB8C976240CE5FC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AD43C-4087-400D-9D73-5B072F2E5FA6}"/>
      </w:docPartPr>
      <w:docPartBody>
        <w:p w:rsidR="006F314C" w:rsidRDefault="00415F83" w:rsidP="00415F83">
          <w:pPr>
            <w:pStyle w:val="13CBEDE58BD740FB8C976240CE5FCD7C"/>
          </w:pPr>
          <w:r w:rsidRPr="008F576E">
            <w:rPr>
              <w:lang w:val="es-ES_tradnl" w:bidi="es-ES"/>
            </w:rPr>
            <w:t>Condiciones de pago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83"/>
    <w:rsid w:val="00415F83"/>
    <w:rsid w:val="006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sz w:val="32"/>
      <w:szCs w:val="32"/>
      <w:lang w:val="es-ES" w:eastAsia="ja-JP"/>
    </w:rPr>
  </w:style>
  <w:style w:type="character" w:customStyle="1" w:styleId="FechaCar">
    <w:name w:val="Fecha Car"/>
    <w:basedOn w:val="Fuentedeprrafopredeter"/>
    <w:link w:val="Fecha"/>
    <w:uiPriority w:val="99"/>
    <w:rPr>
      <w:rFonts w:ascii="Franklin Gothic Demi" w:hAnsi="Franklin Gothic Demi" w:cs="Microsoft Sans Serif"/>
      <w:color w:val="000000" w:themeColor="text1"/>
      <w:sz w:val="32"/>
      <w:szCs w:val="32"/>
      <w:lang w:val="es-ES" w:eastAsia="ja-JP"/>
    </w:rPr>
  </w:style>
  <w:style w:type="paragraph" w:customStyle="1" w:styleId="FCC72A912FEE4D45AC21873F67BF1440">
    <w:name w:val="FCC72A912FEE4D45AC21873F67BF1440"/>
  </w:style>
  <w:style w:type="paragraph" w:customStyle="1" w:styleId="0AEE6956FF6D47679A2C5D3780DFF2D9">
    <w:name w:val="0AEE6956FF6D47679A2C5D3780DFF2D9"/>
  </w:style>
  <w:style w:type="paragraph" w:customStyle="1" w:styleId="231A433337184BE4BDD27A866880E9EE">
    <w:name w:val="231A433337184BE4BDD27A866880E9EE"/>
  </w:style>
  <w:style w:type="paragraph" w:customStyle="1" w:styleId="DF064B3E91F84CF09EA8369B094EDB96">
    <w:name w:val="DF064B3E91F84CF09EA8369B094EDB96"/>
  </w:style>
  <w:style w:type="paragraph" w:customStyle="1" w:styleId="CF67971AE7B5454BABDEDDF8E519BAA5">
    <w:name w:val="CF67971AE7B5454BABDEDDF8E519BAA5"/>
  </w:style>
  <w:style w:type="paragraph" w:customStyle="1" w:styleId="6320E57FDDD24F23A06E1841B14579F5">
    <w:name w:val="6320E57FDDD24F23A06E1841B14579F5"/>
  </w:style>
  <w:style w:type="paragraph" w:customStyle="1" w:styleId="1EFB5D1F40AA492F9708B84200FE1DBE">
    <w:name w:val="1EFB5D1F40AA492F9708B84200FE1DBE"/>
  </w:style>
  <w:style w:type="paragraph" w:customStyle="1" w:styleId="0A34D511B1894E40A338C67271D5755B">
    <w:name w:val="0A34D511B1894E40A338C67271D5755B"/>
  </w:style>
  <w:style w:type="paragraph" w:customStyle="1" w:styleId="64877996F6C74A789BA0B350C86C3D80">
    <w:name w:val="64877996F6C74A789BA0B350C86C3D80"/>
  </w:style>
  <w:style w:type="paragraph" w:customStyle="1" w:styleId="8ABCE62B45434A9FAAA7E8BD6709DFED">
    <w:name w:val="8ABCE62B45434A9FAAA7E8BD6709DFED"/>
  </w:style>
  <w:style w:type="paragraph" w:customStyle="1" w:styleId="A6282E43266A4B4D84A8D70AB33B43DE">
    <w:name w:val="A6282E43266A4B4D84A8D70AB33B43DE"/>
  </w:style>
  <w:style w:type="paragraph" w:customStyle="1" w:styleId="8259781DFB084401ACDDA28DD8D58FB7">
    <w:name w:val="8259781DFB084401ACDDA28DD8D58FB7"/>
  </w:style>
  <w:style w:type="paragraph" w:customStyle="1" w:styleId="EF13A1B097C34A0EABEC7345251A7330">
    <w:name w:val="EF13A1B097C34A0EABEC7345251A7330"/>
  </w:style>
  <w:style w:type="paragraph" w:customStyle="1" w:styleId="B06CEC76FE0346EDB2430DD443AAB686">
    <w:name w:val="B06CEC76FE0346EDB2430DD443AAB686"/>
  </w:style>
  <w:style w:type="paragraph" w:customStyle="1" w:styleId="13CBEDE58BD740FB8C976240CE5FCD7C">
    <w:name w:val="13CBEDE58BD740FB8C976240CE5FCD7C"/>
    <w:rsid w:val="00415F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73CA884-E745-4431-BE11-4AE7E5AE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{D3879196-C2FC-49AA-A6D3-D5366B53E443}tf16402400_win32.dotx</Template>
  <TotalTime>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2022-07-22T16:50:00Z</dcterms:created>
  <dcterms:modified xsi:type="dcterms:W3CDTF">2022-07-22T18:06:00Z</dcterms:modified>
</cp:coreProperties>
</file>